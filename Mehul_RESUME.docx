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735DB96" w14:textId="77777777" w:rsidTr="008C341C">
        <w:trPr>
          <w:trHeight w:hRule="exact" w:val="141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00B3077" w14:textId="05B4B94C" w:rsidR="00692703" w:rsidRPr="00CF1A49" w:rsidRDefault="008C341C" w:rsidP="00913946">
            <w:pPr>
              <w:pStyle w:val="Title"/>
            </w:pPr>
            <w:r>
              <w:t>Mehul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PRajapati</w:t>
            </w:r>
          </w:p>
          <w:p w14:paraId="184EECA5" w14:textId="5694F469" w:rsidR="00692703" w:rsidRPr="00CF1A49" w:rsidRDefault="008C341C" w:rsidP="00913946">
            <w:pPr>
              <w:pStyle w:val="ContactInfo"/>
              <w:contextualSpacing w:val="0"/>
            </w:pPr>
            <w:r>
              <w:t>Phone:</w:t>
            </w:r>
            <w:r w:rsidR="00692703" w:rsidRPr="00CF1A49">
              <w:t xml:space="preserve"> </w:t>
            </w:r>
            <w:r>
              <w:t>9662891755</w:t>
            </w:r>
          </w:p>
          <w:p w14:paraId="26D93E40" w14:textId="1248A3AB" w:rsidR="00692703" w:rsidRPr="00CF1A49" w:rsidRDefault="00922583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733DE1773E57450C9D1FE30D27B71E8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8C341C">
              <w:t>:</w:t>
            </w:r>
            <w:r w:rsidR="00692703" w:rsidRPr="00CF1A49">
              <w:t xml:space="preserve"> </w:t>
            </w:r>
            <w:r w:rsidR="008C341C">
              <w:t>mehul.p290501@gmail.com</w:t>
            </w:r>
            <w:r w:rsidR="00692703" w:rsidRPr="00CF1A49">
              <w:t xml:space="preserve"> </w:t>
            </w:r>
          </w:p>
        </w:tc>
      </w:tr>
      <w:tr w:rsidR="009571D8" w:rsidRPr="00CF1A49" w14:paraId="7CD6BB21" w14:textId="77777777" w:rsidTr="00692703">
        <w:tc>
          <w:tcPr>
            <w:tcW w:w="9360" w:type="dxa"/>
            <w:tcMar>
              <w:top w:w="432" w:type="dxa"/>
            </w:tcMar>
          </w:tcPr>
          <w:p w14:paraId="68360E7D" w14:textId="4B6318C6" w:rsidR="001755A8" w:rsidRPr="00CF1A49" w:rsidRDefault="001755A8" w:rsidP="00913946">
            <w:pPr>
              <w:contextualSpacing w:val="0"/>
            </w:pPr>
          </w:p>
        </w:tc>
      </w:tr>
    </w:tbl>
    <w:p w14:paraId="54D5EC81" w14:textId="0407BD0B" w:rsidR="004E01EB" w:rsidRPr="00CF1A49" w:rsidRDefault="008C341C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6A387D4" w14:textId="77777777" w:rsidTr="00D66A52">
        <w:tc>
          <w:tcPr>
            <w:tcW w:w="9355" w:type="dxa"/>
          </w:tcPr>
          <w:p w14:paraId="5D20BE94" w14:textId="70366B48" w:rsidR="001D0BF1" w:rsidRDefault="008C341C" w:rsidP="001D0BF1">
            <w:pPr>
              <w:pStyle w:val="Heading2"/>
              <w:contextualSpacing w:val="0"/>
              <w:outlineLvl w:val="1"/>
            </w:pPr>
            <w:r>
              <w:t>SSC</w:t>
            </w:r>
          </w:p>
          <w:p w14:paraId="72BEA443" w14:textId="2C7A1BCF" w:rsidR="008C341C" w:rsidRPr="00CF1A49" w:rsidRDefault="008C341C" w:rsidP="008C341C">
            <w:pPr>
              <w:pStyle w:val="Heading3"/>
              <w:contextualSpacing w:val="0"/>
              <w:outlineLvl w:val="2"/>
            </w:pPr>
            <w:r>
              <w:t>05/06/2015 – 31/03/2016</w:t>
            </w:r>
          </w:p>
          <w:p w14:paraId="4C3C0BF5" w14:textId="4181F800" w:rsidR="001E3120" w:rsidRPr="00CF1A49" w:rsidRDefault="008C341C" w:rsidP="001D0BF1">
            <w:pPr>
              <w:contextualSpacing w:val="0"/>
            </w:pPr>
            <w:r w:rsidRPr="008C341C">
              <w:rPr>
                <w:sz w:val="20"/>
                <w:szCs w:val="20"/>
              </w:rPr>
              <w:t>Result – 91.33%</w:t>
            </w:r>
          </w:p>
        </w:tc>
      </w:tr>
      <w:tr w:rsidR="00F61DF9" w:rsidRPr="00CF1A49" w14:paraId="6C82A1A2" w14:textId="77777777" w:rsidTr="00F61DF9">
        <w:tc>
          <w:tcPr>
            <w:tcW w:w="9355" w:type="dxa"/>
            <w:tcMar>
              <w:top w:w="216" w:type="dxa"/>
            </w:tcMar>
          </w:tcPr>
          <w:p w14:paraId="702CB32A" w14:textId="523DF436" w:rsidR="00F61DF9" w:rsidRDefault="008C341C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HSC</w:t>
            </w:r>
          </w:p>
          <w:p w14:paraId="2DCE8F04" w14:textId="76C11092" w:rsidR="008C341C" w:rsidRPr="00CF1A49" w:rsidRDefault="008C341C" w:rsidP="008C341C">
            <w:pPr>
              <w:pStyle w:val="Heading3"/>
              <w:contextualSpacing w:val="0"/>
              <w:outlineLvl w:val="2"/>
            </w:pPr>
            <w:r>
              <w:t>15/06/2017 – 31/03/2018</w:t>
            </w:r>
          </w:p>
          <w:p w14:paraId="7EC35161" w14:textId="77777777" w:rsidR="00F61DF9" w:rsidRPr="008C341C" w:rsidRDefault="008C341C" w:rsidP="00F61DF9">
            <w:pPr>
              <w:rPr>
                <w:sz w:val="20"/>
                <w:szCs w:val="20"/>
              </w:rPr>
            </w:pPr>
            <w:r w:rsidRPr="008C341C">
              <w:rPr>
                <w:sz w:val="20"/>
                <w:szCs w:val="20"/>
              </w:rPr>
              <w:t>Result – 81.07%</w:t>
            </w:r>
          </w:p>
          <w:p w14:paraId="345136BA" w14:textId="77777777" w:rsidR="008C341C" w:rsidRDefault="008C341C" w:rsidP="00F61DF9"/>
          <w:p w14:paraId="50E63D76" w14:textId="205E4AB7" w:rsidR="008C341C" w:rsidRDefault="008C341C" w:rsidP="008C341C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  <w:b/>
                <w:color w:val="1D824C" w:themeColor="accent1"/>
              </w:rPr>
              <w:t>Grduation</w:t>
            </w:r>
          </w:p>
          <w:p w14:paraId="2BD0B8D3" w14:textId="51A2A505" w:rsidR="008C341C" w:rsidRPr="00CF1A49" w:rsidRDefault="008C341C" w:rsidP="008C341C">
            <w:pPr>
              <w:pStyle w:val="Heading3"/>
              <w:contextualSpacing w:val="0"/>
              <w:outlineLvl w:val="2"/>
            </w:pPr>
            <w:r>
              <w:t>22/07/2018 – 31/05/2022</w:t>
            </w:r>
          </w:p>
          <w:p w14:paraId="7DE2451F" w14:textId="5791A7AC" w:rsidR="008C341C" w:rsidRDefault="008C341C" w:rsidP="00F61DF9">
            <w:r w:rsidRPr="008C341C">
              <w:rPr>
                <w:sz w:val="20"/>
                <w:szCs w:val="20"/>
              </w:rPr>
              <w:t>Current CGPA – 8.66</w:t>
            </w:r>
          </w:p>
        </w:tc>
      </w:tr>
    </w:tbl>
    <w:p w14:paraId="6A7FA8ED" w14:textId="00265C9E" w:rsidR="00DA59AA" w:rsidRPr="00CF1A49" w:rsidRDefault="008C341C" w:rsidP="0097790C">
      <w:pPr>
        <w:pStyle w:val="Heading1"/>
      </w:pPr>
      <w:r>
        <w:t>Achievements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720C4C0" w14:textId="77777777" w:rsidTr="008C341C">
        <w:tc>
          <w:tcPr>
            <w:tcW w:w="9290" w:type="dxa"/>
          </w:tcPr>
          <w:p w14:paraId="7DB0DD4F" w14:textId="1078ADF5" w:rsidR="008C341C" w:rsidRPr="008C341C" w:rsidRDefault="008C341C" w:rsidP="008C341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8C341C">
              <w:rPr>
                <w:sz w:val="20"/>
                <w:szCs w:val="20"/>
              </w:rPr>
              <w:t>I passed ENGLISH JUNIOR EXAMINATION with ‘B’ grade in year 2010, which was organized by SHREE SADASHIV FOUNDATION.</w:t>
            </w:r>
          </w:p>
          <w:p w14:paraId="4B0DBB13" w14:textId="09F76864" w:rsidR="008C341C" w:rsidRPr="008C341C" w:rsidRDefault="008C341C" w:rsidP="008C341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8C341C">
              <w:rPr>
                <w:sz w:val="20"/>
                <w:szCs w:val="20"/>
              </w:rPr>
              <w:t xml:space="preserve">I passed YOUNG RAMANUJAN MATHS TEST with grade A in year 2012, which was organized by ALL INDIA RAMANUJAN MATHS CLUB. </w:t>
            </w:r>
          </w:p>
          <w:p w14:paraId="585C7C00" w14:textId="6C7CE2A1" w:rsidR="008C341C" w:rsidRPr="008C341C" w:rsidRDefault="008C341C" w:rsidP="008C341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8C341C">
              <w:rPr>
                <w:sz w:val="20"/>
                <w:szCs w:val="20"/>
              </w:rPr>
              <w:t>I got 2</w:t>
            </w:r>
            <w:r w:rsidRPr="008C341C">
              <w:rPr>
                <w:sz w:val="20"/>
                <w:szCs w:val="20"/>
                <w:vertAlign w:val="superscript"/>
              </w:rPr>
              <w:t>nd</w:t>
            </w:r>
            <w:r w:rsidRPr="008C341C">
              <w:rPr>
                <w:sz w:val="20"/>
                <w:szCs w:val="20"/>
              </w:rPr>
              <w:t xml:space="preserve"> place in U-14 kabaddi tournament in year 2013 and 1</w:t>
            </w:r>
            <w:r w:rsidRPr="008C341C">
              <w:rPr>
                <w:sz w:val="20"/>
                <w:szCs w:val="20"/>
                <w:vertAlign w:val="superscript"/>
              </w:rPr>
              <w:t>st</w:t>
            </w:r>
            <w:r w:rsidRPr="008C341C">
              <w:rPr>
                <w:sz w:val="20"/>
                <w:szCs w:val="20"/>
              </w:rPr>
              <w:t xml:space="preserve"> place in U-19 kabaddi tournament in year 2015, which was organized by CITY TALUKA VYAYAM PRACHARAK MANDAL.</w:t>
            </w:r>
          </w:p>
          <w:p w14:paraId="025FA47B" w14:textId="7A2EBBEA" w:rsidR="008C341C" w:rsidRPr="008C341C" w:rsidRDefault="008C341C" w:rsidP="008C341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8C341C">
              <w:rPr>
                <w:sz w:val="20"/>
                <w:szCs w:val="20"/>
              </w:rPr>
              <w:t>I passed “SANSKRITA PRATHMA PARIKSHAYA” with 1</w:t>
            </w:r>
            <w:r w:rsidRPr="008C341C">
              <w:rPr>
                <w:sz w:val="20"/>
                <w:szCs w:val="20"/>
                <w:vertAlign w:val="superscript"/>
              </w:rPr>
              <w:t>st</w:t>
            </w:r>
            <w:r w:rsidRPr="008C341C">
              <w:rPr>
                <w:sz w:val="20"/>
                <w:szCs w:val="20"/>
              </w:rPr>
              <w:t xml:space="preserve"> rank in year 2015, which was organized by “SHRI BRIHAD GUJARAT SANSKRIT PARISHAD, AHMEDABAD”.</w:t>
            </w:r>
          </w:p>
          <w:p w14:paraId="3FBE005D" w14:textId="4C9FD1E7" w:rsidR="007538DC" w:rsidRPr="00CF1A49" w:rsidRDefault="008C341C" w:rsidP="007538DC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8C341C">
              <w:rPr>
                <w:sz w:val="20"/>
                <w:szCs w:val="20"/>
              </w:rPr>
              <w:t>I passed STUDENT TALENT SEARCH TEST with ‘A’ grade in year 2015, which was organized by GSHSEB, Gandhinagar.</w:t>
            </w:r>
          </w:p>
        </w:tc>
      </w:tr>
    </w:tbl>
    <w:sdt>
      <w:sdtPr>
        <w:alias w:val="Skills:"/>
        <w:tag w:val="Skills:"/>
        <w:id w:val="-1392877668"/>
        <w:placeholder>
          <w:docPart w:val="6ECA0C832DA14A7D922641F299CEEECA"/>
        </w:placeholder>
        <w:temporary/>
        <w:showingPlcHdr/>
        <w15:appearance w15:val="hidden"/>
      </w:sdtPr>
      <w:sdtEndPr/>
      <w:sdtContent>
        <w:p w14:paraId="06DD716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A6EBE55" w14:textId="77777777" w:rsidTr="00CF1A49">
        <w:tc>
          <w:tcPr>
            <w:tcW w:w="4675" w:type="dxa"/>
          </w:tcPr>
          <w:p w14:paraId="7854C632" w14:textId="5A852639" w:rsidR="001E3120" w:rsidRDefault="008C341C" w:rsidP="006E1507">
            <w:pPr>
              <w:pStyle w:val="ListBullet"/>
              <w:contextualSpacing w:val="0"/>
            </w:pPr>
            <w:r>
              <w:t>HTML</w:t>
            </w:r>
          </w:p>
          <w:p w14:paraId="41184E88" w14:textId="718C99DA" w:rsidR="008C341C" w:rsidRPr="006E1507" w:rsidRDefault="008C341C" w:rsidP="006E1507">
            <w:pPr>
              <w:pStyle w:val="ListBullet"/>
              <w:contextualSpacing w:val="0"/>
            </w:pPr>
            <w:r>
              <w:t>CSS</w:t>
            </w:r>
          </w:p>
          <w:p w14:paraId="6744726F" w14:textId="254F7C7F" w:rsidR="001F4E6D" w:rsidRPr="006E1507" w:rsidRDefault="008C341C" w:rsidP="006E1507">
            <w:pPr>
              <w:pStyle w:val="ListBullet"/>
              <w:contextualSpacing w:val="0"/>
            </w:pPr>
            <w:r>
              <w:t>JS</w:t>
            </w:r>
          </w:p>
        </w:tc>
        <w:tc>
          <w:tcPr>
            <w:tcW w:w="4675" w:type="dxa"/>
            <w:tcMar>
              <w:left w:w="360" w:type="dxa"/>
            </w:tcMar>
          </w:tcPr>
          <w:p w14:paraId="47E6F958" w14:textId="388B4FB6" w:rsidR="003A0632" w:rsidRPr="006E1507" w:rsidRDefault="008C341C" w:rsidP="006E1507">
            <w:pPr>
              <w:pStyle w:val="ListBullet"/>
              <w:contextualSpacing w:val="0"/>
            </w:pPr>
            <w:r>
              <w:t>C++</w:t>
            </w:r>
          </w:p>
          <w:p w14:paraId="13CC29DD" w14:textId="01120C39" w:rsidR="001E3120" w:rsidRPr="006E1507" w:rsidRDefault="00A07B2A" w:rsidP="00A07B2A">
            <w:pPr>
              <w:pStyle w:val="ListBullet"/>
              <w:contextualSpacing w:val="0"/>
            </w:pPr>
            <w:r>
              <w:t>Java</w:t>
            </w:r>
          </w:p>
        </w:tc>
      </w:tr>
    </w:tbl>
    <w:p w14:paraId="25889274" w14:textId="4C6515A6" w:rsidR="00AD782D" w:rsidRPr="00CF1A49" w:rsidRDefault="008C341C" w:rsidP="0062312F">
      <w:pPr>
        <w:pStyle w:val="Heading1"/>
      </w:pPr>
      <w:r>
        <w:t>PROJECTS</w:t>
      </w:r>
    </w:p>
    <w:p w14:paraId="3329F334" w14:textId="77777777" w:rsidR="008C341C" w:rsidRDefault="008C341C" w:rsidP="008C341C">
      <w:pPr>
        <w:tabs>
          <w:tab w:val="left" w:pos="990"/>
        </w:tabs>
      </w:pPr>
      <w:r w:rsidRPr="008C341C">
        <w:rPr>
          <w:sz w:val="20"/>
          <w:szCs w:val="20"/>
        </w:rPr>
        <w:t>I have created a website to describe myself</w:t>
      </w:r>
      <w:r>
        <w:t>. I am currently working on it. The look of it is:</w:t>
      </w:r>
    </w:p>
    <w:p w14:paraId="21D61CEB" w14:textId="5B3557F1" w:rsidR="00C04458" w:rsidRDefault="00922583" w:rsidP="00C04458">
      <w:hyperlink r:id="rId7" w:history="1">
        <w:r w:rsidR="00C04458" w:rsidRPr="002357A8">
          <w:rPr>
            <w:rStyle w:val="Hyperlink"/>
          </w:rPr>
          <w:t>file:///C:/Users/mehul/Desktop/My%20WORK/Home.html</w:t>
        </w:r>
      </w:hyperlink>
    </w:p>
    <w:p w14:paraId="012A62FE" w14:textId="77777777" w:rsidR="00C04458" w:rsidRPr="006E1507" w:rsidRDefault="00C04458" w:rsidP="00C04458"/>
    <w:sectPr w:rsidR="00C04458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D4009" w14:textId="77777777" w:rsidR="00922583" w:rsidRDefault="00922583" w:rsidP="0068194B">
      <w:r>
        <w:separator/>
      </w:r>
    </w:p>
    <w:p w14:paraId="6CBE6638" w14:textId="77777777" w:rsidR="00922583" w:rsidRDefault="00922583"/>
    <w:p w14:paraId="5F646116" w14:textId="77777777" w:rsidR="00922583" w:rsidRDefault="00922583"/>
  </w:endnote>
  <w:endnote w:type="continuationSeparator" w:id="0">
    <w:p w14:paraId="38A73803" w14:textId="77777777" w:rsidR="00922583" w:rsidRDefault="00922583" w:rsidP="0068194B">
      <w:r>
        <w:continuationSeparator/>
      </w:r>
    </w:p>
    <w:p w14:paraId="021CACE0" w14:textId="77777777" w:rsidR="00922583" w:rsidRDefault="00922583"/>
    <w:p w14:paraId="2120C26D" w14:textId="77777777" w:rsidR="00922583" w:rsidRDefault="009225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A437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BC259" w14:textId="77777777" w:rsidR="00922583" w:rsidRDefault="00922583" w:rsidP="0068194B">
      <w:r>
        <w:separator/>
      </w:r>
    </w:p>
    <w:p w14:paraId="3E7BA3BA" w14:textId="77777777" w:rsidR="00922583" w:rsidRDefault="00922583"/>
    <w:p w14:paraId="2844F6C8" w14:textId="77777777" w:rsidR="00922583" w:rsidRDefault="00922583"/>
  </w:footnote>
  <w:footnote w:type="continuationSeparator" w:id="0">
    <w:p w14:paraId="622AFD05" w14:textId="77777777" w:rsidR="00922583" w:rsidRDefault="00922583" w:rsidP="0068194B">
      <w:r>
        <w:continuationSeparator/>
      </w:r>
    </w:p>
    <w:p w14:paraId="2639970A" w14:textId="77777777" w:rsidR="00922583" w:rsidRDefault="00922583"/>
    <w:p w14:paraId="0A641588" w14:textId="77777777" w:rsidR="00922583" w:rsidRDefault="009225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48EC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B4A2E3" wp14:editId="48D9B6B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7F2FB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AC1684C"/>
    <w:multiLevelType w:val="hybridMultilevel"/>
    <w:tmpl w:val="CF1CE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1C"/>
    <w:rsid w:val="000001EF"/>
    <w:rsid w:val="00007322"/>
    <w:rsid w:val="00007728"/>
    <w:rsid w:val="00024584"/>
    <w:rsid w:val="00024730"/>
    <w:rsid w:val="00055E95"/>
    <w:rsid w:val="0007021F"/>
    <w:rsid w:val="000B2BA5"/>
    <w:rsid w:val="000C678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597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341C"/>
    <w:rsid w:val="008C7056"/>
    <w:rsid w:val="008F3B14"/>
    <w:rsid w:val="00901899"/>
    <w:rsid w:val="0090344B"/>
    <w:rsid w:val="00905715"/>
    <w:rsid w:val="0091321E"/>
    <w:rsid w:val="00913946"/>
    <w:rsid w:val="00922583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7B2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445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3286A"/>
  <w15:chartTrackingRefBased/>
  <w15:docId w15:val="{06AEA8C7-A325-4644-824C-4F06E7B6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04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/Users/mehul/Desktop/My%20WORK/H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ul\AppData\Local\Microsoft\Office\16.0\DTS\en-US%7b003448A0-8FF4-47CA-9D4E-A21E7A853718%7d\%7b5B0C1679-2B75-44BC-BCDA-BC34A649DAE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3DE1773E57450C9D1FE30D27B71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BB54A-D6BB-4B01-8DFB-41ECEF222E6A}"/>
      </w:docPartPr>
      <w:docPartBody>
        <w:p w:rsidR="00C45D7F" w:rsidRDefault="008725C4">
          <w:pPr>
            <w:pStyle w:val="733DE1773E57450C9D1FE30D27B71E8C"/>
          </w:pPr>
          <w:r w:rsidRPr="00CF1A49">
            <w:t>Email</w:t>
          </w:r>
        </w:p>
      </w:docPartBody>
    </w:docPart>
    <w:docPart>
      <w:docPartPr>
        <w:name w:val="6ECA0C832DA14A7D922641F299CEE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70A46-E396-4FFF-95B2-5D9C8E05B17D}"/>
      </w:docPartPr>
      <w:docPartBody>
        <w:p w:rsidR="00C45D7F" w:rsidRDefault="008725C4">
          <w:pPr>
            <w:pStyle w:val="6ECA0C832DA14A7D922641F299CEEEC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C4"/>
    <w:rsid w:val="008725C4"/>
    <w:rsid w:val="009018D5"/>
    <w:rsid w:val="00C45D7F"/>
    <w:rsid w:val="00C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33DE1773E57450C9D1FE30D27B71E8C">
    <w:name w:val="733DE1773E57450C9D1FE30D27B71E8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ECA0C832DA14A7D922641F299CEEECA">
    <w:name w:val="6ECA0C832DA14A7D922641F299CEE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{5B0C1679-2B75-44BC-BCDA-BC34A649DAE3}tf16402488_win32</Template>
  <TotalTime>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 Prajapati</cp:lastModifiedBy>
  <cp:revision>3</cp:revision>
  <dcterms:created xsi:type="dcterms:W3CDTF">2020-10-11T14:06:00Z</dcterms:created>
  <dcterms:modified xsi:type="dcterms:W3CDTF">2020-10-13T05:58:00Z</dcterms:modified>
  <cp:category/>
</cp:coreProperties>
</file>